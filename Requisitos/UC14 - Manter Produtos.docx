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D4490">
        <w:rPr>
          <w:rFonts w:cs="Arial"/>
          <w:lang w:val="pt-BR"/>
        </w:rPr>
        <w:t>PescaPreco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046C7D">
        <w:rPr>
          <w:rFonts w:cs="Arial"/>
          <w:lang w:val="pt-BR"/>
        </w:rPr>
        <w:t>UC14 Manter Produtos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046C7D">
        <w:rPr>
          <w:rFonts w:ascii="Arial" w:hAnsi="Arial" w:cs="Arial"/>
          <w:lang w:val="pt-BR"/>
        </w:rPr>
        <w:t>cadastrar, alterar, excluir ou listar produtos acompanhados pelo sistema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046C7D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autenticado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046C7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Produto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046C7D" w:rsidP="000121A8">
      <w:pPr>
        <w:pStyle w:val="Ttulo3"/>
        <w:ind w:left="397"/>
      </w:pPr>
      <w:r>
        <w:t>Administrador</w:t>
      </w:r>
      <w:r w:rsidR="002D28DD">
        <w:t xml:space="preserve"> aciona a opção </w:t>
      </w:r>
      <w:r>
        <w:t>Manter Produtos</w:t>
      </w:r>
      <w:r w:rsidR="002D28DD">
        <w:t xml:space="preserve"> na tela inicial do sistema (interface </w:t>
      </w:r>
      <w:r w:rsidR="00C93957">
        <w:t>I</w:t>
      </w:r>
      <w:r w:rsidR="002D28DD">
        <w:t>01).</w:t>
      </w:r>
    </w:p>
    <w:p w:rsidR="00E642E5" w:rsidRDefault="00B8107C" w:rsidP="00662BD2">
      <w:pPr>
        <w:pStyle w:val="Ttulo3"/>
        <w:ind w:left="1418" w:hanging="1021"/>
      </w:pPr>
      <w:r>
        <w:t>Sistema aciona fluxo alternativo conforme opção escolhida</w:t>
      </w:r>
      <w:r w:rsidR="002D28DD">
        <w:t>.</w:t>
      </w:r>
      <w:r>
        <w:t xml:space="preserve"> </w:t>
      </w:r>
    </w:p>
    <w:p w:rsidR="00E642E5" w:rsidRDefault="00B8107C" w:rsidP="000121A8">
      <w:pPr>
        <w:pStyle w:val="Ttulo3"/>
        <w:ind w:left="397"/>
      </w:pPr>
      <w:r>
        <w:t>Caso Administrador escolha Novo, aciona fluxo alternativo A01</w:t>
      </w:r>
      <w:r w:rsidR="00B1205A">
        <w:t>.</w:t>
      </w:r>
    </w:p>
    <w:p w:rsidR="00B8107C" w:rsidRDefault="00B8107C" w:rsidP="00B8107C">
      <w:pPr>
        <w:pStyle w:val="Ttulo3"/>
        <w:ind w:left="397"/>
      </w:pPr>
      <w:r>
        <w:t>Caso Administrador escolha Alteração, aciona fluxo alternativo A02.</w:t>
      </w:r>
    </w:p>
    <w:p w:rsidR="00B8107C" w:rsidRDefault="00B8107C" w:rsidP="00B8107C">
      <w:pPr>
        <w:pStyle w:val="Ttulo3"/>
        <w:ind w:left="397"/>
      </w:pPr>
      <w:r>
        <w:t>Caso Administrador escolha Exclusão, aciona fluxo alternativo A03.</w:t>
      </w:r>
    </w:p>
    <w:p w:rsidR="00B8107C" w:rsidRDefault="00B8107C" w:rsidP="00B8107C">
      <w:pPr>
        <w:pStyle w:val="Ttulo3"/>
        <w:ind w:left="397"/>
      </w:pPr>
      <w:r>
        <w:t xml:space="preserve">Caso Administrador escolha Listar, </w:t>
      </w:r>
      <w:r w:rsidR="00741961">
        <w:t>sistema busca os produtos cadastrados e exibe a Interface I07</w:t>
      </w:r>
      <w:r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>Alternativo A01</w:t>
      </w:r>
      <w:r>
        <w:rPr>
          <w:rFonts w:ascii="Arial" w:hAnsi="Arial" w:cs="Arial"/>
        </w:rPr>
        <w:t xml:space="preserve"> – </w:t>
      </w:r>
      <w:r w:rsidR="00B8107C">
        <w:rPr>
          <w:rFonts w:ascii="Arial" w:hAnsi="Arial" w:cs="Arial"/>
        </w:rPr>
        <w:t>Novo produto</w:t>
      </w:r>
    </w:p>
    <w:p w:rsidR="004D1E5A" w:rsidRDefault="00B8107C" w:rsidP="004D1E5A">
      <w:pPr>
        <w:pStyle w:val="Ttulo3"/>
        <w:ind w:left="1418" w:hanging="1021"/>
      </w:pPr>
      <w:r>
        <w:t>Sistema exibe a interface I02</w:t>
      </w:r>
      <w:r w:rsidR="00203BE8">
        <w:t>.</w:t>
      </w:r>
    </w:p>
    <w:p w:rsidR="004D1E5A" w:rsidRDefault="00FB51D4" w:rsidP="004D1E5A">
      <w:pPr>
        <w:pStyle w:val="Ttulo3"/>
        <w:ind w:left="1418" w:hanging="1021"/>
      </w:pPr>
      <w:r>
        <w:t>Administrador informa os dados do produto e seleciona a opção Cadastrar</w:t>
      </w:r>
      <w:r w:rsidR="00203BE8"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registra os dados do novo produto e exibe mensagem de sucesso na própria interface I02.</w:t>
      </w:r>
    </w:p>
    <w:p w:rsidR="00FB51D4" w:rsidRPr="00FB51D4" w:rsidRDefault="00FB51D4" w:rsidP="00FB51D4">
      <w:pPr>
        <w:pStyle w:val="Ttulo3"/>
        <w:tabs>
          <w:tab w:val="num" w:pos="720"/>
        </w:tabs>
        <w:ind w:left="1418" w:hanging="1021"/>
      </w:pPr>
      <w:r>
        <w:t>Sistema exibe interface I02 com os campos vazios para novo cadastramento.</w:t>
      </w: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FB51D4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Alternativo A02 – Alteração de Produto</w:t>
      </w:r>
    </w:p>
    <w:p w:rsidR="00FB51D4" w:rsidRDefault="00FB51D4" w:rsidP="00FB51D4">
      <w:pPr>
        <w:pStyle w:val="Ttulo3"/>
        <w:ind w:left="1418" w:hanging="1021"/>
      </w:pPr>
      <w:r>
        <w:t>Sistema exibe a interface I03.</w:t>
      </w:r>
    </w:p>
    <w:p w:rsidR="00FB51D4" w:rsidRDefault="00FB51D4" w:rsidP="00FB51D4">
      <w:pPr>
        <w:pStyle w:val="Ttulo3"/>
        <w:ind w:left="1418" w:hanging="1021"/>
      </w:pPr>
      <w:r>
        <w:t xml:space="preserve">Administrador </w:t>
      </w:r>
      <w:r w:rsidR="00207C10">
        <w:t>informa nome e/ou marca do produto que deseja alterar e seleciona a opção Buscar</w:t>
      </w:r>
      <w:r>
        <w:t>.</w:t>
      </w:r>
    </w:p>
    <w:p w:rsidR="00FB51D4" w:rsidRDefault="00FB51D4" w:rsidP="00FB51D4">
      <w:pPr>
        <w:pStyle w:val="Ttulo3"/>
        <w:tabs>
          <w:tab w:val="num" w:pos="720"/>
        </w:tabs>
        <w:ind w:left="1418" w:hanging="1021"/>
      </w:pPr>
      <w:r>
        <w:t xml:space="preserve">Sistema </w:t>
      </w:r>
      <w:r w:rsidR="00207C10">
        <w:t>busca o produto com os dados informados e exibe suas informações na interface I04</w:t>
      </w:r>
      <w:r>
        <w:t>.</w:t>
      </w:r>
    </w:p>
    <w:p w:rsidR="00FB51D4" w:rsidRDefault="00207C10" w:rsidP="00FB51D4">
      <w:pPr>
        <w:pStyle w:val="Ttulo3"/>
        <w:tabs>
          <w:tab w:val="num" w:pos="720"/>
        </w:tabs>
        <w:ind w:left="1418" w:hanging="1021"/>
      </w:pPr>
      <w:r>
        <w:t>Administrador altera os dados que deseja e seleciona a opção Alterar</w:t>
      </w:r>
      <w:r w:rsidR="00FB51D4">
        <w:t>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altera as informações do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Default="00FB51D4" w:rsidP="00FB51D4">
      <w:pPr>
        <w:pStyle w:val="Recuonormal"/>
        <w:jc w:val="both"/>
        <w:rPr>
          <w:rFonts w:ascii="Arial" w:hAnsi="Arial" w:cs="Arial"/>
          <w:lang w:val="pt-BR"/>
        </w:rPr>
      </w:pPr>
    </w:p>
    <w:p w:rsidR="00207C10" w:rsidRPr="00207C10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07C10">
        <w:rPr>
          <w:rFonts w:ascii="Arial" w:hAnsi="Arial" w:cs="Arial"/>
        </w:rPr>
        <w:lastRenderedPageBreak/>
        <w:t>Fluxo Alternativo A0</w:t>
      </w:r>
      <w:r>
        <w:rPr>
          <w:rFonts w:ascii="Arial" w:hAnsi="Arial" w:cs="Arial"/>
        </w:rPr>
        <w:t>3</w:t>
      </w:r>
      <w:r w:rsidRPr="00207C1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Exclusão</w:t>
      </w:r>
      <w:r w:rsidRPr="00207C10">
        <w:rPr>
          <w:rFonts w:ascii="Arial" w:hAnsi="Arial" w:cs="Arial"/>
        </w:rPr>
        <w:t xml:space="preserve"> de Produto</w:t>
      </w:r>
    </w:p>
    <w:p w:rsidR="00207C10" w:rsidRDefault="00207C10" w:rsidP="00207C10">
      <w:pPr>
        <w:pStyle w:val="Ttulo3"/>
        <w:ind w:left="1418" w:hanging="1021"/>
      </w:pPr>
      <w:r>
        <w:t>Sistema exibe a interface I05.</w:t>
      </w:r>
    </w:p>
    <w:p w:rsidR="00207C10" w:rsidRDefault="00207C10" w:rsidP="00207C10">
      <w:pPr>
        <w:pStyle w:val="Ttulo3"/>
        <w:ind w:left="1418" w:hanging="1021"/>
      </w:pPr>
      <w:r>
        <w:t>Administrador informa código do produto que deseja excluir e seleciona a opção Buscar.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Sistema busca o produto com os dados informados e exibe suas informações na interface I06.</w:t>
      </w:r>
    </w:p>
    <w:p w:rsidR="00207C10" w:rsidRDefault="00207C10" w:rsidP="00207C10">
      <w:pPr>
        <w:pStyle w:val="Ttulo3"/>
        <w:tabs>
          <w:tab w:val="num" w:pos="720"/>
        </w:tabs>
        <w:ind w:left="1418" w:hanging="1021"/>
      </w:pPr>
      <w:r>
        <w:t>Administrador verifica as informações e confirma a exclusão.</w:t>
      </w:r>
    </w:p>
    <w:p w:rsid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exclui o produto e exibe mensagem de sucesso</w:t>
      </w:r>
    </w:p>
    <w:p w:rsidR="00207C10" w:rsidRPr="00207C10" w:rsidRDefault="00207C10" w:rsidP="00207C10">
      <w:pPr>
        <w:pStyle w:val="Ttulo3"/>
        <w:tabs>
          <w:tab w:val="clear" w:pos="1003"/>
          <w:tab w:val="num" w:pos="720"/>
        </w:tabs>
        <w:ind w:left="1418" w:hanging="1021"/>
      </w:pPr>
      <w:r>
        <w:t>Sistema retorna para a interface I01</w:t>
      </w: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6" w:name="_Toc350264737"/>
      <w:r w:rsidRPr="00897891">
        <w:rPr>
          <w:rFonts w:cs="Arial"/>
        </w:rPr>
        <w:t>Detalhamento das Interfaces com o Usuário</w:t>
      </w:r>
      <w:bookmarkEnd w:id="16"/>
    </w:p>
    <w:p w:rsidR="00BB01DB" w:rsidRPr="00277CC1" w:rsidRDefault="00662BD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I01 – </w:t>
      </w:r>
      <w:r w:rsidR="00C93957" w:rsidRPr="00277CC1">
        <w:rPr>
          <w:rFonts w:ascii="Arial" w:hAnsi="Arial" w:cs="Arial"/>
        </w:rPr>
        <w:t>Tela Inicial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046C7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A7CD74" wp14:editId="000350F5">
            <wp:extent cx="3613150" cy="18834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18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7" w:name="_Interface_I01_–"/>
      <w:bookmarkEnd w:id="17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662BD2" w:rsidRPr="00662BD2" w:rsidTr="00662BD2">
        <w:tc>
          <w:tcPr>
            <w:tcW w:w="2528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046C7D" w:rsidTr="00662BD2">
        <w:tc>
          <w:tcPr>
            <w:tcW w:w="2528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Novo</w:t>
            </w:r>
          </w:p>
        </w:tc>
        <w:tc>
          <w:tcPr>
            <w:tcW w:w="7503" w:type="dxa"/>
          </w:tcPr>
          <w:p w:rsidR="00662BD2" w:rsidRDefault="00046C7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A01</w:t>
            </w:r>
          </w:p>
        </w:tc>
      </w:tr>
      <w:tr w:rsidR="00046C7D" w:rsidRPr="00046C7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Alteração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A02</w:t>
            </w:r>
          </w:p>
        </w:tc>
      </w:tr>
      <w:tr w:rsidR="00046C7D" w:rsidRPr="00046C7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Exclusão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A03</w:t>
            </w:r>
          </w:p>
        </w:tc>
      </w:tr>
      <w:tr w:rsidR="00046C7D" w:rsidRPr="00046C7D" w:rsidTr="00662BD2">
        <w:tc>
          <w:tcPr>
            <w:tcW w:w="2528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Listar</w:t>
            </w:r>
          </w:p>
        </w:tc>
        <w:tc>
          <w:tcPr>
            <w:tcW w:w="7503" w:type="dxa"/>
          </w:tcPr>
          <w:p w:rsidR="00046C7D" w:rsidRDefault="00046C7D" w:rsidP="00046C7D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fluxo alternativo A04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lastRenderedPageBreak/>
        <w:t xml:space="preserve">Interface I02 – </w:t>
      </w:r>
      <w:r w:rsidR="00B8107C" w:rsidRPr="00277CC1">
        <w:rPr>
          <w:rFonts w:ascii="Arial" w:hAnsi="Arial" w:cs="Arial"/>
        </w:rPr>
        <w:t>Novo Produto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B8107C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BB1BEF8" wp14:editId="31B6321A">
            <wp:extent cx="3695700" cy="19327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299" cy="194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057B06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usada para o produto</w:t>
            </w:r>
          </w:p>
        </w:tc>
        <w:tc>
          <w:tcPr>
            <w:tcW w:w="2528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B8107C" w:rsidRPr="00B8107C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 parte da cesta padrão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Inicialmente desmarcada.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662BD2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046C7D" w:rsidTr="005733A6">
        <w:tc>
          <w:tcPr>
            <w:tcW w:w="2528" w:type="dxa"/>
          </w:tcPr>
          <w:p w:rsidR="00057B06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057B06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 o produto e exibe alerta indicando sucesso da operação</w:t>
            </w:r>
          </w:p>
        </w:tc>
      </w:tr>
      <w:tr w:rsidR="00B8107C" w:rsidRPr="00046C7D" w:rsidTr="005733A6">
        <w:tc>
          <w:tcPr>
            <w:tcW w:w="2528" w:type="dxa"/>
          </w:tcPr>
          <w:p w:rsidR="00B8107C" w:rsidRDefault="00B8107C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B8107C" w:rsidRDefault="00B8107C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277CC1" w:rsidRDefault="00057B06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 xml:space="preserve">Interface I03 – </w:t>
      </w:r>
      <w:r w:rsidR="00207C10" w:rsidRPr="00277CC1">
        <w:rPr>
          <w:rFonts w:ascii="Arial" w:hAnsi="Arial" w:cs="Arial"/>
        </w:rPr>
        <w:t>Busca de produto para alteração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207C10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83690F" wp14:editId="45AEA689">
            <wp:extent cx="3575050" cy="90038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00" cy="9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207C10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046C7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o produto e exibe seus dados na interface I04</w:t>
            </w:r>
          </w:p>
        </w:tc>
      </w:tr>
      <w:tr w:rsidR="00207C10" w:rsidRPr="00046C7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277CC1" w:rsidRDefault="00207C10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I04 – Alteração de produto</w:t>
      </w:r>
    </w:p>
    <w:p w:rsidR="00207C10" w:rsidRDefault="00207C10" w:rsidP="00207C10">
      <w:pPr>
        <w:pStyle w:val="Ttulo3"/>
      </w:pPr>
      <w:r>
        <w:t>Esboço da Interface</w:t>
      </w:r>
    </w:p>
    <w:p w:rsidR="00207C10" w:rsidRPr="00057B06" w:rsidRDefault="00207C10" w:rsidP="00207C10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CCE1AC7" wp14:editId="6E2A79BA">
            <wp:extent cx="4203700" cy="16423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154" cy="16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207C10" w:rsidRPr="00662BD2" w:rsidRDefault="00207C10" w:rsidP="00207C10">
      <w:pPr>
        <w:pStyle w:val="Ttulo3"/>
      </w:pPr>
      <w:r w:rsidRPr="00662BD2">
        <w:t xml:space="preserve">Campos </w:t>
      </w:r>
    </w:p>
    <w:p w:rsidR="00207C10" w:rsidRDefault="00207C10" w:rsidP="00207C10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</w:p>
    <w:p w:rsidR="00207C10" w:rsidRPr="00662BD2" w:rsidRDefault="00207C10" w:rsidP="00207C10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07C10" w:rsidRPr="00662BD2" w:rsidTr="00EE3DC1">
        <w:tc>
          <w:tcPr>
            <w:tcW w:w="2528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07C10" w:rsidRPr="00662BD2" w:rsidRDefault="00207C10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07C10" w:rsidRPr="00046C7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 as informações do produto e exibe mensagem de sucesso da operação.</w:t>
            </w:r>
          </w:p>
        </w:tc>
      </w:tr>
      <w:tr w:rsidR="00207C10" w:rsidRPr="00046C7D" w:rsidTr="00EE3DC1">
        <w:tc>
          <w:tcPr>
            <w:tcW w:w="2528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207C10" w:rsidRDefault="00207C10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207C10" w:rsidRDefault="00207C10" w:rsidP="00207C10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277CC1" w:rsidRDefault="00A548DC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I05 – Busca de produto para exclusão</w:t>
      </w:r>
    </w:p>
    <w:p w:rsidR="00A548DC" w:rsidRDefault="00A548DC" w:rsidP="00A548DC">
      <w:pPr>
        <w:pStyle w:val="Ttulo3"/>
      </w:pPr>
      <w:r>
        <w:t>Esboço da Interface</w:t>
      </w:r>
    </w:p>
    <w:p w:rsidR="00A548DC" w:rsidRPr="00057B06" w:rsidRDefault="00A548DC" w:rsidP="00A548DC">
      <w:pPr>
        <w:ind w:left="709"/>
        <w:rPr>
          <w:lang w:val="pt-BR"/>
        </w:rPr>
      </w:pPr>
      <w:bookmarkStart w:id="18" w:name="_GoBack"/>
      <w:r>
        <w:rPr>
          <w:noProof/>
          <w:snapToGrid/>
          <w:lang w:val="pt-BR" w:eastAsia="pt-BR"/>
        </w:rPr>
        <w:drawing>
          <wp:inline distT="0" distB="0" distL="0" distR="0" wp14:anchorId="08A3401E" wp14:editId="0A64D35F">
            <wp:extent cx="4924008" cy="9737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325" cy="9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A548DC" w:rsidRPr="00662BD2" w:rsidRDefault="00A548DC" w:rsidP="00A548DC">
      <w:pPr>
        <w:pStyle w:val="Ttulo3"/>
      </w:pPr>
      <w:r w:rsidRPr="00662BD2">
        <w:t xml:space="preserve">Campos </w:t>
      </w:r>
    </w:p>
    <w:p w:rsidR="00A548DC" w:rsidRDefault="00E36172" w:rsidP="00A548DC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Código do produto – obrigatório.</w:t>
      </w:r>
    </w:p>
    <w:p w:rsidR="00A548DC" w:rsidRPr="00662BD2" w:rsidRDefault="00A548DC" w:rsidP="00A548DC">
      <w:pPr>
        <w:pStyle w:val="Ttulo3"/>
      </w:pPr>
      <w:r w:rsidRPr="00662BD2">
        <w:lastRenderedPageBreak/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A548DC" w:rsidRPr="00662BD2" w:rsidTr="00EE3DC1">
        <w:tc>
          <w:tcPr>
            <w:tcW w:w="2528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A548DC" w:rsidRPr="00662BD2" w:rsidRDefault="00A548DC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A548DC" w:rsidRPr="00046C7D" w:rsidTr="00EE3DC1">
        <w:tc>
          <w:tcPr>
            <w:tcW w:w="2528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</w:t>
            </w:r>
          </w:p>
        </w:tc>
        <w:tc>
          <w:tcPr>
            <w:tcW w:w="7503" w:type="dxa"/>
          </w:tcPr>
          <w:p w:rsidR="00A548DC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 as informações do produto e exibe na interface I06</w:t>
            </w:r>
          </w:p>
        </w:tc>
      </w:tr>
      <w:tr w:rsidR="00A548DC" w:rsidRPr="00046C7D" w:rsidTr="00EE3DC1">
        <w:tc>
          <w:tcPr>
            <w:tcW w:w="2528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A548DC" w:rsidRDefault="00A548D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A548DC" w:rsidRDefault="00A548DC" w:rsidP="00A548DC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277CC1" w:rsidRDefault="00E36172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77CC1">
        <w:rPr>
          <w:rFonts w:ascii="Arial" w:hAnsi="Arial" w:cs="Arial"/>
        </w:rPr>
        <w:t>Interface I06 – Exclusão de produto</w:t>
      </w:r>
    </w:p>
    <w:p w:rsidR="00E36172" w:rsidRDefault="00E36172" w:rsidP="00E36172">
      <w:pPr>
        <w:pStyle w:val="Ttulo3"/>
      </w:pPr>
      <w:r>
        <w:t>Esboço da Interface</w:t>
      </w:r>
    </w:p>
    <w:p w:rsidR="00E36172" w:rsidRPr="00057B06" w:rsidRDefault="00E67B4C" w:rsidP="00E3617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69FD55" wp14:editId="03F113D7">
            <wp:extent cx="3467100" cy="17669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3657" cy="17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E36172" w:rsidRPr="00662BD2" w:rsidRDefault="00E36172" w:rsidP="00E36172">
      <w:pPr>
        <w:pStyle w:val="Ttulo3"/>
      </w:pPr>
      <w:r w:rsidRPr="00662BD2">
        <w:t xml:space="preserve">Campos </w:t>
      </w:r>
    </w:p>
    <w:p w:rsidR="00E36172" w:rsidRDefault="00E36172" w:rsidP="00E36172">
      <w:pPr>
        <w:pStyle w:val="Corpodetex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Mesmos campos da interface de cadastramento – interface I02</w:t>
      </w:r>
      <w:r w:rsidR="00E67B4C">
        <w:rPr>
          <w:rFonts w:ascii="Arial" w:hAnsi="Arial" w:cs="Arial"/>
          <w:lang w:val="pt-BR"/>
        </w:rPr>
        <w:t>, com a edição desabilitada.</w:t>
      </w:r>
    </w:p>
    <w:p w:rsidR="00E36172" w:rsidRPr="00662BD2" w:rsidRDefault="00E36172" w:rsidP="00E36172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E36172" w:rsidRPr="00662BD2" w:rsidTr="00EE3DC1">
        <w:tc>
          <w:tcPr>
            <w:tcW w:w="2528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E36172" w:rsidRPr="00662BD2" w:rsidRDefault="00E36172" w:rsidP="00EE3DC1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E36172" w:rsidRPr="00046C7D" w:rsidTr="00EE3DC1">
        <w:tc>
          <w:tcPr>
            <w:tcW w:w="2528" w:type="dxa"/>
          </w:tcPr>
          <w:p w:rsidR="00E36172" w:rsidRDefault="00E67B4C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 Exclusão</w:t>
            </w:r>
          </w:p>
        </w:tc>
        <w:tc>
          <w:tcPr>
            <w:tcW w:w="7503" w:type="dxa"/>
          </w:tcPr>
          <w:p w:rsidR="00E36172" w:rsidRDefault="00E67B4C" w:rsidP="00E67B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Exclui </w:t>
            </w:r>
            <w:r w:rsidR="00E36172">
              <w:rPr>
                <w:rFonts w:ascii="Arial" w:hAnsi="Arial" w:cs="Arial"/>
                <w:lang w:val="pt-BR"/>
              </w:rPr>
              <w:t>o produto e exibe mensagem de sucesso da operação.</w:t>
            </w:r>
          </w:p>
        </w:tc>
      </w:tr>
      <w:tr w:rsidR="00E36172" w:rsidRPr="00046C7D" w:rsidTr="00EE3DC1">
        <w:tc>
          <w:tcPr>
            <w:tcW w:w="2528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Cancelar</w:t>
            </w:r>
          </w:p>
        </w:tc>
        <w:tc>
          <w:tcPr>
            <w:tcW w:w="7503" w:type="dxa"/>
          </w:tcPr>
          <w:p w:rsidR="00E36172" w:rsidRDefault="00E36172" w:rsidP="00EE3DC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Cancela a operação e retorna para a Interface I01</w:t>
            </w:r>
          </w:p>
        </w:tc>
      </w:tr>
    </w:tbl>
    <w:p w:rsidR="00E36172" w:rsidRDefault="00E36172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B17B8E" w:rsidRPr="00B17B8E" w:rsidRDefault="00B17B8E" w:rsidP="00B17B8E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B17B8E">
        <w:rPr>
          <w:rFonts w:ascii="Arial" w:hAnsi="Arial" w:cs="Arial"/>
        </w:rPr>
        <w:t>Interface I0</w:t>
      </w:r>
      <w:r>
        <w:rPr>
          <w:rFonts w:ascii="Arial" w:hAnsi="Arial" w:cs="Arial"/>
        </w:rPr>
        <w:t>7</w:t>
      </w:r>
      <w:r w:rsidRPr="00B17B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Listar produtos</w:t>
      </w:r>
    </w:p>
    <w:p w:rsidR="00B17B8E" w:rsidRDefault="00B17B8E" w:rsidP="00B17B8E">
      <w:pPr>
        <w:pStyle w:val="Ttulo3"/>
      </w:pPr>
      <w:r>
        <w:t>Esboço da Interface</w:t>
      </w:r>
    </w:p>
    <w:p w:rsidR="00B17B8E" w:rsidRDefault="00B17B8E" w:rsidP="00B17B8E">
      <w:pPr>
        <w:pStyle w:val="Corpodetexto"/>
        <w:ind w:left="851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791C4FC" wp14:editId="4B46A0CD">
            <wp:extent cx="5746699" cy="15853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3094" cy="16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8E" w:rsidRDefault="00B17B8E" w:rsidP="00B17B8E">
      <w:pPr>
        <w:pStyle w:val="Ttulo3"/>
      </w:pPr>
      <w:r>
        <w:t>Campos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B17B8E" w:rsidRPr="00662BD2" w:rsidTr="004E3C59"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2528" w:type="dxa"/>
          </w:tcPr>
          <w:p w:rsidR="00B17B8E" w:rsidRPr="00662BD2" w:rsidRDefault="00B17B8E" w:rsidP="004E3C59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Código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Nome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Alfanumérico 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Marca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Unidade de medida do produto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</w:t>
            </w:r>
          </w:p>
        </w:tc>
      </w:tr>
      <w:tr w:rsidR="00B17B8E" w:rsidTr="004E3C59">
        <w:tc>
          <w:tcPr>
            <w:tcW w:w="2528" w:type="dxa"/>
          </w:tcPr>
          <w:p w:rsidR="00B17B8E" w:rsidRDefault="00B17B8E" w:rsidP="00B17B8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Cesta padrão?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Sim ou Não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Indica se o produto pertence ou não à cesta padrão</w:t>
            </w:r>
          </w:p>
        </w:tc>
        <w:tc>
          <w:tcPr>
            <w:tcW w:w="2528" w:type="dxa"/>
          </w:tcPr>
          <w:p w:rsidR="00B17B8E" w:rsidRDefault="00B17B8E" w:rsidP="004E3C5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Já preenchido.</w:t>
            </w:r>
          </w:p>
        </w:tc>
      </w:tr>
    </w:tbl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5"/>
      <w:footerReference w:type="default" r:id="rId16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89" w:rsidRDefault="00C10D89">
      <w:r>
        <w:separator/>
      </w:r>
    </w:p>
  </w:endnote>
  <w:endnote w:type="continuationSeparator" w:id="0">
    <w:p w:rsidR="00C10D89" w:rsidRDefault="00C1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C9395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C93957">
            <w:rPr>
              <w:lang w:val="pt-BR"/>
            </w:rPr>
            <w:t>SobControle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C93957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741961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89" w:rsidRDefault="00C10D89">
      <w:r>
        <w:separator/>
      </w:r>
    </w:p>
  </w:footnote>
  <w:footnote w:type="continuationSeparator" w:id="0">
    <w:p w:rsidR="00C10D89" w:rsidRDefault="00C10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D449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D4490">
            <w:rPr>
              <w:lang w:val="pt-BR"/>
            </w:rPr>
            <w:t>PescaPreco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r w:rsidR="00675F40">
            <w:rPr>
              <w:lang w:val="pt-BR"/>
            </w:rPr>
            <w:t>1</w:t>
          </w:r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B17B8E">
            <w:t>1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046C7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D4490">
            <w:rPr>
              <w:lang w:val="pt-BR"/>
            </w:rPr>
            <w:t>UC</w:t>
          </w:r>
          <w:r w:rsidR="00046C7D">
            <w:rPr>
              <w:lang w:val="pt-BR"/>
            </w:rPr>
            <w:t>14</w:t>
          </w:r>
          <w:r w:rsidR="006D4490">
            <w:rPr>
              <w:lang w:val="pt-BR"/>
            </w:rPr>
            <w:t xml:space="preserve"> Manter Produtos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17B8E">
          <w:r>
            <w:rPr>
              <w:lang w:val="pt-BR"/>
            </w:rPr>
            <w:t xml:space="preserve">  Data:</w:t>
          </w:r>
          <w:r>
            <w:t xml:space="preserve"> </w:t>
          </w:r>
          <w:r w:rsidR="00B17B8E">
            <w:t>19</w:t>
          </w:r>
          <w:r w:rsidR="00626308">
            <w:t>/0</w:t>
          </w:r>
          <w:r w:rsidR="00B17B8E">
            <w:t>4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35A13"/>
    <w:rsid w:val="002401A0"/>
    <w:rsid w:val="00241000"/>
    <w:rsid w:val="00254D1F"/>
    <w:rsid w:val="00260C4F"/>
    <w:rsid w:val="00277CC1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382C"/>
    <w:rsid w:val="004D17C4"/>
    <w:rsid w:val="004D1E5A"/>
    <w:rsid w:val="004D7B3A"/>
    <w:rsid w:val="005534E0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41961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7039A"/>
    <w:rsid w:val="00B8107C"/>
    <w:rsid w:val="00B847AD"/>
    <w:rsid w:val="00BB01DB"/>
    <w:rsid w:val="00BC28E5"/>
    <w:rsid w:val="00BD34E9"/>
    <w:rsid w:val="00BD484F"/>
    <w:rsid w:val="00BF5D8A"/>
    <w:rsid w:val="00C0038D"/>
    <w:rsid w:val="00C10D89"/>
    <w:rsid w:val="00C34D48"/>
    <w:rsid w:val="00C41BA9"/>
    <w:rsid w:val="00C425B7"/>
    <w:rsid w:val="00C455D6"/>
    <w:rsid w:val="00C63E2C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8718F"/>
    <w:rsid w:val="00E36172"/>
    <w:rsid w:val="00E40B87"/>
    <w:rsid w:val="00E642E5"/>
    <w:rsid w:val="00E67B4C"/>
    <w:rsid w:val="00E73728"/>
    <w:rsid w:val="00EB7ED5"/>
    <w:rsid w:val="00ED7248"/>
    <w:rsid w:val="00F01CFC"/>
    <w:rsid w:val="00F130CD"/>
    <w:rsid w:val="00F32635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340B7-5F98-4A9E-84D9-B08AC3DE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330</TotalTime>
  <Pages>6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34</cp:revision>
  <cp:lastPrinted>2006-04-06T17:03:00Z</cp:lastPrinted>
  <dcterms:created xsi:type="dcterms:W3CDTF">2013-09-02T20:34:00Z</dcterms:created>
  <dcterms:modified xsi:type="dcterms:W3CDTF">2016-04-19T20:19:00Z</dcterms:modified>
</cp:coreProperties>
</file>